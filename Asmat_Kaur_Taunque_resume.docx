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687" w14:textId="77777777" w:rsidR="004E42B5" w:rsidRPr="00F22390" w:rsidRDefault="004E42B5" w:rsidP="004E42B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22390">
        <w:rPr>
          <w:rFonts w:ascii="Times New Roman" w:hAnsi="Times New Roman" w:cs="Times New Roman"/>
          <w:sz w:val="28"/>
          <w:szCs w:val="28"/>
        </w:rPr>
        <w:t>Asmat Kaur Taunque</w:t>
      </w:r>
    </w:p>
    <w:p w14:paraId="4FDA8D30" w14:textId="77777777" w:rsidR="004E42B5" w:rsidRPr="00F22390" w:rsidRDefault="004E42B5" w:rsidP="004E42B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22390">
        <w:rPr>
          <w:rFonts w:ascii="Times New Roman" w:hAnsi="Times New Roman" w:cs="Times New Roman"/>
          <w:sz w:val="28"/>
          <w:szCs w:val="28"/>
        </w:rPr>
        <w:t xml:space="preserve">609-854-6723 | </w:t>
      </w:r>
      <w:hyperlink r:id="rId7" w:history="1">
        <w:proofErr w:type="spellStart"/>
        <w:r w:rsidRPr="00F22390">
          <w:rPr>
            <w:rStyle w:val="Hyperlink"/>
            <w:rFonts w:ascii="Times New Roman" w:hAnsi="Times New Roman" w:cs="Times New Roman"/>
            <w:sz w:val="28"/>
            <w:szCs w:val="28"/>
          </w:rPr>
          <w:t>ataunque@caltech.edu</w:t>
        </w:r>
        <w:proofErr w:type="spellEnd"/>
      </w:hyperlink>
    </w:p>
    <w:p w14:paraId="486F66EA" w14:textId="49C0C9B8" w:rsidR="004E42B5" w:rsidRPr="00F22390" w:rsidRDefault="00DE3212" w:rsidP="00DE32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39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22390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BA1AC5" w:rsidRPr="00F22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proofErr w:type="spellStart"/>
        <w:r w:rsidR="00D477FF" w:rsidRPr="00F2239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zauth14.github.io</w:t>
        </w:r>
        <w:proofErr w:type="spellEnd"/>
      </w:hyperlink>
    </w:p>
    <w:p w14:paraId="6A8B5FA1" w14:textId="0EDCD1F5" w:rsidR="00270A6E" w:rsidRPr="004E42B5" w:rsidRDefault="00000000" w:rsidP="00270A6E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1150367223"/>
          <w:placeholder>
            <w:docPart w:val="247BC7CCE5DE3345945C1AEF791410AB"/>
          </w:placeholder>
          <w:temporary/>
          <w:showingPlcHdr/>
          <w15:appearance w15:val="hidden"/>
        </w:sdtPr>
        <w:sdtContent>
          <w:r w:rsidR="00270A6E" w:rsidRPr="0044025C">
            <w:rPr>
              <w:rFonts w:ascii="Times New Roman" w:hAnsi="Times New Roman" w:cs="Times New Roman"/>
              <w:sz w:val="24"/>
              <w:szCs w:val="24"/>
            </w:rPr>
            <w:t>Education</w:t>
          </w:r>
        </w:sdtContent>
      </w:sdt>
    </w:p>
    <w:p w14:paraId="564C9464" w14:textId="77777777" w:rsidR="00A673CD" w:rsidRPr="0044025C" w:rsidRDefault="00A673CD" w:rsidP="00A673CD">
      <w:pPr>
        <w:rPr>
          <w:bCs/>
          <w:sz w:val="21"/>
          <w:szCs w:val="21"/>
        </w:rPr>
      </w:pPr>
      <w:r w:rsidRPr="0044025C">
        <w:rPr>
          <w:bCs/>
          <w:sz w:val="21"/>
          <w:szCs w:val="21"/>
        </w:rPr>
        <w:t xml:space="preserve">    California Institute of Technology | Class of 2025 </w:t>
      </w:r>
    </w:p>
    <w:p w14:paraId="52E5A7BA" w14:textId="2C44B85D" w:rsidR="00A673CD" w:rsidRPr="0044025C" w:rsidRDefault="00A673CD" w:rsidP="00A673CD">
      <w:pPr>
        <w:rPr>
          <w:bCs/>
          <w:sz w:val="21"/>
          <w:szCs w:val="21"/>
        </w:rPr>
      </w:pPr>
      <w:r w:rsidRPr="0044025C">
        <w:rPr>
          <w:bCs/>
          <w:sz w:val="21"/>
          <w:szCs w:val="21"/>
        </w:rPr>
        <w:t xml:space="preserve">    Bachelor</w:t>
      </w:r>
      <w:r w:rsidR="00103D06" w:rsidRPr="0044025C">
        <w:rPr>
          <w:bCs/>
          <w:sz w:val="21"/>
          <w:szCs w:val="21"/>
        </w:rPr>
        <w:t>s of Science in Computer Science</w:t>
      </w:r>
    </w:p>
    <w:p w14:paraId="651060DE" w14:textId="11DE4819" w:rsidR="00A673CD" w:rsidRPr="0044025C" w:rsidRDefault="00A673CD" w:rsidP="00A673CD">
      <w:pPr>
        <w:rPr>
          <w:bCs/>
          <w:sz w:val="21"/>
          <w:szCs w:val="21"/>
        </w:rPr>
      </w:pPr>
      <w:r w:rsidRPr="0044025C">
        <w:rPr>
          <w:bCs/>
          <w:sz w:val="21"/>
          <w:szCs w:val="21"/>
        </w:rPr>
        <w:t xml:space="preserve">    </w:t>
      </w:r>
      <w:r w:rsidR="00BB038F" w:rsidRPr="0044025C">
        <w:rPr>
          <w:bCs/>
          <w:sz w:val="21"/>
          <w:szCs w:val="21"/>
        </w:rPr>
        <w:t>Major</w:t>
      </w:r>
      <w:r w:rsidRPr="0044025C">
        <w:rPr>
          <w:bCs/>
          <w:sz w:val="21"/>
          <w:szCs w:val="21"/>
        </w:rPr>
        <w:t xml:space="preserve"> GPA 4.2 </w:t>
      </w:r>
    </w:p>
    <w:p w14:paraId="1C959014" w14:textId="1365EA22" w:rsidR="00DE1E07" w:rsidRPr="0044025C" w:rsidRDefault="00F32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025C">
        <w:rPr>
          <w:rFonts w:ascii="Times New Roman" w:hAnsi="Times New Roman" w:cs="Times New Roman"/>
          <w:sz w:val="24"/>
          <w:szCs w:val="24"/>
        </w:rPr>
        <w:t xml:space="preserve">Technical </w:t>
      </w:r>
      <w:r w:rsidR="00ED7A14" w:rsidRPr="0044025C">
        <w:rPr>
          <w:rFonts w:ascii="Times New Roman" w:hAnsi="Times New Roman" w:cs="Times New Roman"/>
          <w:sz w:val="24"/>
          <w:szCs w:val="24"/>
        </w:rPr>
        <w:t>Skills</w:t>
      </w:r>
    </w:p>
    <w:p w14:paraId="030E2B4C" w14:textId="390D2008" w:rsidR="00ED7A14" w:rsidRPr="0044025C" w:rsidRDefault="00ED7A14" w:rsidP="00ED7A14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C</w:t>
      </w:r>
      <w:r w:rsidR="00397947" w:rsidRPr="0044025C">
        <w:rPr>
          <w:sz w:val="21"/>
          <w:szCs w:val="21"/>
        </w:rPr>
        <w:t xml:space="preserve"> </w:t>
      </w:r>
    </w:p>
    <w:p w14:paraId="5D073FF6" w14:textId="4792A76D" w:rsidR="00ED7A14" w:rsidRPr="0044025C" w:rsidRDefault="00ED7A14" w:rsidP="00ED7A14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Java</w:t>
      </w:r>
    </w:p>
    <w:p w14:paraId="19339EBC" w14:textId="602DD63D" w:rsidR="00ED7A14" w:rsidRPr="0044025C" w:rsidRDefault="00ED7A14" w:rsidP="00ED7A14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Python</w:t>
      </w:r>
    </w:p>
    <w:p w14:paraId="46751CDC" w14:textId="387535FA" w:rsidR="00ED7A14" w:rsidRPr="0044025C" w:rsidRDefault="00ED7A14" w:rsidP="00ED7A14">
      <w:pPr>
        <w:pStyle w:val="ListParagraph"/>
        <w:numPr>
          <w:ilvl w:val="0"/>
          <w:numId w:val="18"/>
        </w:numPr>
        <w:rPr>
          <w:sz w:val="21"/>
          <w:szCs w:val="21"/>
        </w:rPr>
      </w:pPr>
      <w:proofErr w:type="spellStart"/>
      <w:r w:rsidRPr="0044025C">
        <w:rPr>
          <w:sz w:val="21"/>
          <w:szCs w:val="21"/>
        </w:rPr>
        <w:t>HTML5</w:t>
      </w:r>
      <w:proofErr w:type="spellEnd"/>
      <w:r w:rsidRPr="0044025C">
        <w:rPr>
          <w:sz w:val="21"/>
          <w:szCs w:val="21"/>
        </w:rPr>
        <w:t>, CSS, JavaScript (client-side)</w:t>
      </w:r>
    </w:p>
    <w:p w14:paraId="4D45749A" w14:textId="514BDCEA" w:rsidR="00ED7A14" w:rsidRPr="0044025C" w:rsidRDefault="00ED7A14" w:rsidP="00ED7A14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JSON (server-side)</w:t>
      </w:r>
    </w:p>
    <w:p w14:paraId="2B779779" w14:textId="77777777" w:rsidR="00397947" w:rsidRPr="0044025C" w:rsidRDefault="00ED7A14" w:rsidP="009C5B35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Haskell </w:t>
      </w:r>
    </w:p>
    <w:p w14:paraId="32BB3F9D" w14:textId="1B58746F" w:rsidR="00525840" w:rsidRPr="0044025C" w:rsidRDefault="00ED7A14" w:rsidP="009C5B35">
      <w:pPr>
        <w:pStyle w:val="ListParagraph"/>
        <w:numPr>
          <w:ilvl w:val="0"/>
          <w:numId w:val="18"/>
        </w:numPr>
        <w:rPr>
          <w:sz w:val="21"/>
          <w:szCs w:val="21"/>
        </w:rPr>
      </w:pPr>
      <w:proofErr w:type="spellStart"/>
      <w:r w:rsidRPr="0044025C">
        <w:rPr>
          <w:sz w:val="21"/>
          <w:szCs w:val="21"/>
        </w:rPr>
        <w:t>OCaml</w:t>
      </w:r>
      <w:proofErr w:type="spellEnd"/>
    </w:p>
    <w:p w14:paraId="31B7CAB2" w14:textId="3C8AAE9F" w:rsidR="006C5A1B" w:rsidRPr="0044025C" w:rsidRDefault="00F32ACE" w:rsidP="00A673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025C">
        <w:rPr>
          <w:rFonts w:ascii="Times New Roman" w:hAnsi="Times New Roman" w:cs="Times New Roman"/>
          <w:sz w:val="24"/>
          <w:szCs w:val="24"/>
        </w:rPr>
        <w:t>Projects</w:t>
      </w:r>
    </w:p>
    <w:p w14:paraId="63469A5A" w14:textId="3113FC62" w:rsidR="006C5A1B" w:rsidRPr="0044025C" w:rsidRDefault="006C5A1B" w:rsidP="006C5A1B">
      <w:pPr>
        <w:pStyle w:val="ListParagraph"/>
        <w:ind w:left="0" w:firstLine="0"/>
        <w:rPr>
          <w:sz w:val="21"/>
          <w:szCs w:val="21"/>
        </w:rPr>
      </w:pPr>
      <w:r w:rsidRPr="0044025C">
        <w:rPr>
          <w:b/>
          <w:bCs/>
          <w:sz w:val="21"/>
          <w:szCs w:val="21"/>
        </w:rPr>
        <w:t>Slime game developer</w:t>
      </w:r>
    </w:p>
    <w:p w14:paraId="56242F98" w14:textId="69B1A198" w:rsidR="006C5A1B" w:rsidRPr="0044025C" w:rsidRDefault="006C5A1B" w:rsidP="006C5A1B">
      <w:pPr>
        <w:pStyle w:val="ListParagraph"/>
        <w:ind w:left="0" w:firstLine="0"/>
        <w:rPr>
          <w:sz w:val="21"/>
          <w:szCs w:val="21"/>
        </w:rPr>
      </w:pPr>
      <w:r w:rsidRPr="0044025C">
        <w:rPr>
          <w:sz w:val="21"/>
          <w:szCs w:val="21"/>
        </w:rPr>
        <w:t>May 2023 – June 2023</w:t>
      </w:r>
    </w:p>
    <w:p w14:paraId="0D2C1D7C" w14:textId="17997E8E" w:rsidR="00585A04" w:rsidRPr="0044025C" w:rsidRDefault="006C5A1B" w:rsidP="00585A04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Collaborated with 3 to create our own “Slime” game </w:t>
      </w:r>
      <w:r w:rsidR="00585A04" w:rsidRPr="0044025C">
        <w:rPr>
          <w:sz w:val="21"/>
          <w:szCs w:val="21"/>
        </w:rPr>
        <w:t xml:space="preserve">from scratch </w:t>
      </w:r>
      <w:r w:rsidRPr="0044025C">
        <w:rPr>
          <w:sz w:val="21"/>
          <w:szCs w:val="21"/>
        </w:rPr>
        <w:t xml:space="preserve">using a complex physics engine in 4 weeks. </w:t>
      </w:r>
      <w:r w:rsidR="00907501" w:rsidRPr="0044025C">
        <w:rPr>
          <w:sz w:val="21"/>
          <w:szCs w:val="21"/>
        </w:rPr>
        <w:t>This was done in C.</w:t>
      </w:r>
    </w:p>
    <w:p w14:paraId="5D785161" w14:textId="2DA5F222" w:rsidR="00907501" w:rsidRPr="0044025C" w:rsidRDefault="006C5A1B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I created dynamic levels (that change every time the page is reloaded/ the slime respawns), implemented gravity, and rendered animations and background music + sound effects in the game. </w:t>
      </w:r>
    </w:p>
    <w:p w14:paraId="7534982C" w14:textId="77777777" w:rsidR="006C5A1B" w:rsidRPr="0044025C" w:rsidRDefault="006C5A1B" w:rsidP="006C5A1B">
      <w:pPr>
        <w:pStyle w:val="ListParagraph"/>
        <w:ind w:left="0" w:firstLine="0"/>
        <w:rPr>
          <w:sz w:val="21"/>
          <w:szCs w:val="21"/>
        </w:rPr>
      </w:pPr>
    </w:p>
    <w:p w14:paraId="1D902464" w14:textId="46A53AA6" w:rsidR="006C5A1B" w:rsidRPr="0044025C" w:rsidRDefault="006C5A1B" w:rsidP="006C5A1B">
      <w:pPr>
        <w:pStyle w:val="ListParagraph"/>
        <w:ind w:left="0" w:firstLine="0"/>
        <w:rPr>
          <w:b/>
          <w:bCs/>
          <w:sz w:val="21"/>
          <w:szCs w:val="21"/>
        </w:rPr>
      </w:pPr>
      <w:r w:rsidRPr="0044025C">
        <w:rPr>
          <w:b/>
          <w:bCs/>
          <w:sz w:val="21"/>
          <w:szCs w:val="21"/>
        </w:rPr>
        <w:t>Pacman, space invaders, breakout, stars, spring-simulation game developer</w:t>
      </w:r>
    </w:p>
    <w:p w14:paraId="143AF26D" w14:textId="31CD2220" w:rsidR="006C5A1B" w:rsidRPr="0044025C" w:rsidRDefault="006C5A1B" w:rsidP="006C5A1B">
      <w:pPr>
        <w:pStyle w:val="ListParagraph"/>
        <w:ind w:left="0" w:firstLine="0"/>
        <w:rPr>
          <w:sz w:val="21"/>
          <w:szCs w:val="21"/>
        </w:rPr>
      </w:pPr>
      <w:r w:rsidRPr="0044025C">
        <w:rPr>
          <w:sz w:val="21"/>
          <w:szCs w:val="21"/>
        </w:rPr>
        <w:t>April 2023 – May 2023</w:t>
      </w:r>
    </w:p>
    <w:p w14:paraId="58962AAE" w14:textId="77777777" w:rsidR="00907501" w:rsidRPr="0044025C" w:rsidRDefault="00FB29A3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Collaborated with a partner to make</w:t>
      </w:r>
      <w:r w:rsidR="006C5A1B" w:rsidRPr="0044025C">
        <w:rPr>
          <w:sz w:val="21"/>
          <w:szCs w:val="21"/>
        </w:rPr>
        <w:t xml:space="preserve"> other games from scratch (Pac-Man, space invaders, breakout, stars, spring simulation) </w:t>
      </w:r>
    </w:p>
    <w:p w14:paraId="3B8D39FE" w14:textId="36D9FD5F" w:rsidR="00907501" w:rsidRPr="0044025C" w:rsidRDefault="00907501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Developed </w:t>
      </w:r>
      <w:r w:rsidR="006C5A1B" w:rsidRPr="0044025C">
        <w:rPr>
          <w:sz w:val="21"/>
          <w:szCs w:val="21"/>
        </w:rPr>
        <w:t>complex physics engines and key-handling. This was done in C.</w:t>
      </w:r>
    </w:p>
    <w:p w14:paraId="494C9063" w14:textId="197BC04E" w:rsidR="006C5A1B" w:rsidRPr="0044025C" w:rsidRDefault="006C5A1B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 </w:t>
      </w:r>
      <w:r w:rsidR="00FB29A3" w:rsidRPr="0044025C">
        <w:rPr>
          <w:sz w:val="21"/>
          <w:szCs w:val="21"/>
        </w:rPr>
        <w:t xml:space="preserve">My part included coding the main game demos (typically 1000 lines of code a week). </w:t>
      </w:r>
    </w:p>
    <w:p w14:paraId="540F9150" w14:textId="77777777" w:rsidR="006C5A1B" w:rsidRPr="0044025C" w:rsidRDefault="006C5A1B" w:rsidP="006C5A1B">
      <w:pPr>
        <w:rPr>
          <w:sz w:val="21"/>
          <w:szCs w:val="21"/>
        </w:rPr>
      </w:pPr>
    </w:p>
    <w:p w14:paraId="533BA430" w14:textId="517D20C2" w:rsidR="006C5A1B" w:rsidRPr="0044025C" w:rsidRDefault="006C5A1B" w:rsidP="006C5A1B">
      <w:pPr>
        <w:rPr>
          <w:b/>
          <w:bCs/>
          <w:sz w:val="21"/>
          <w:szCs w:val="21"/>
        </w:rPr>
      </w:pPr>
      <w:proofErr w:type="spellStart"/>
      <w:r w:rsidRPr="0044025C">
        <w:rPr>
          <w:b/>
          <w:bCs/>
          <w:sz w:val="21"/>
          <w:szCs w:val="21"/>
        </w:rPr>
        <w:t>Squishmallow</w:t>
      </w:r>
      <w:proofErr w:type="spellEnd"/>
      <w:r w:rsidRPr="0044025C">
        <w:rPr>
          <w:b/>
          <w:bCs/>
          <w:sz w:val="21"/>
          <w:szCs w:val="21"/>
        </w:rPr>
        <w:t xml:space="preserve"> e-commerce store developer</w:t>
      </w:r>
    </w:p>
    <w:p w14:paraId="6F81825A" w14:textId="59483104" w:rsidR="006C5A1B" w:rsidRPr="0044025C" w:rsidRDefault="006C5A1B" w:rsidP="006C5A1B">
      <w:pPr>
        <w:rPr>
          <w:sz w:val="21"/>
          <w:szCs w:val="21"/>
        </w:rPr>
      </w:pPr>
      <w:r w:rsidRPr="0044025C">
        <w:rPr>
          <w:sz w:val="21"/>
          <w:szCs w:val="21"/>
        </w:rPr>
        <w:t>June 2023</w:t>
      </w:r>
    </w:p>
    <w:p w14:paraId="18DE8E48" w14:textId="77777777" w:rsidR="00907501" w:rsidRPr="0044025C" w:rsidRDefault="00FB29A3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Used server-side JSON, client-side JS, HTML, and CSS to create a webpage to buy </w:t>
      </w:r>
      <w:proofErr w:type="spellStart"/>
      <w:r w:rsidRPr="0044025C">
        <w:rPr>
          <w:sz w:val="21"/>
          <w:szCs w:val="21"/>
        </w:rPr>
        <w:t>squishmallows</w:t>
      </w:r>
      <w:proofErr w:type="spellEnd"/>
      <w:r w:rsidRPr="0044025C">
        <w:rPr>
          <w:sz w:val="21"/>
          <w:szCs w:val="21"/>
        </w:rPr>
        <w:t xml:space="preserve">. </w:t>
      </w:r>
    </w:p>
    <w:p w14:paraId="6B9439E4" w14:textId="2D051CED" w:rsidR="00FB29A3" w:rsidRPr="0044025C" w:rsidRDefault="00FB29A3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lastRenderedPageBreak/>
        <w:t xml:space="preserve">Features include a </w:t>
      </w:r>
      <w:proofErr w:type="spellStart"/>
      <w:r w:rsidRPr="0044025C">
        <w:rPr>
          <w:sz w:val="21"/>
          <w:szCs w:val="21"/>
        </w:rPr>
        <w:t>squishmallow</w:t>
      </w:r>
      <w:proofErr w:type="spellEnd"/>
      <w:r w:rsidRPr="0044025C">
        <w:rPr>
          <w:sz w:val="21"/>
          <w:szCs w:val="21"/>
        </w:rPr>
        <w:t xml:space="preserve"> sorting box, main view + single product view toggles, an “add to cart” option, contact us option, FAQ page, increasing/decreasing quantities, a cart view, and a total price calculator </w:t>
      </w:r>
      <w:r w:rsidR="009C5B35" w:rsidRPr="0044025C">
        <w:rPr>
          <w:sz w:val="21"/>
          <w:szCs w:val="21"/>
        </w:rPr>
        <w:t xml:space="preserve">visible in the cart view. </w:t>
      </w:r>
    </w:p>
    <w:p w14:paraId="62510BB1" w14:textId="77777777" w:rsidR="00FB29A3" w:rsidRPr="0044025C" w:rsidRDefault="00FB29A3" w:rsidP="00FB29A3">
      <w:pPr>
        <w:rPr>
          <w:sz w:val="21"/>
          <w:szCs w:val="21"/>
        </w:rPr>
      </w:pPr>
    </w:p>
    <w:p w14:paraId="0F015B7E" w14:textId="6A1974C9" w:rsidR="00FB29A3" w:rsidRPr="0044025C" w:rsidRDefault="00FB29A3" w:rsidP="00FB29A3">
      <w:pPr>
        <w:rPr>
          <w:b/>
          <w:bCs/>
          <w:sz w:val="21"/>
          <w:szCs w:val="21"/>
        </w:rPr>
      </w:pPr>
      <w:r w:rsidRPr="0044025C">
        <w:rPr>
          <w:b/>
          <w:bCs/>
          <w:sz w:val="21"/>
          <w:szCs w:val="21"/>
        </w:rPr>
        <w:t>Web development</w:t>
      </w:r>
    </w:p>
    <w:p w14:paraId="4982EB41" w14:textId="4598698A" w:rsidR="00FB29A3" w:rsidRPr="0044025C" w:rsidRDefault="00FB29A3" w:rsidP="00FB29A3">
      <w:pPr>
        <w:rPr>
          <w:sz w:val="21"/>
          <w:szCs w:val="21"/>
        </w:rPr>
      </w:pPr>
      <w:r w:rsidRPr="0044025C">
        <w:rPr>
          <w:sz w:val="21"/>
          <w:szCs w:val="21"/>
        </w:rPr>
        <w:t>April 2023 – June 2023</w:t>
      </w:r>
    </w:p>
    <w:p w14:paraId="59094CC4" w14:textId="0E1A06E9" w:rsidR="00FB29A3" w:rsidRPr="0044025C" w:rsidRDefault="00FB29A3" w:rsidP="00907501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Designed webpages with APIs and created a Spotify game using client-side JavaScript. </w:t>
      </w:r>
    </w:p>
    <w:p w14:paraId="320484AC" w14:textId="3C5D4730" w:rsidR="009C5B35" w:rsidRPr="0044025C" w:rsidRDefault="00FB29A3" w:rsidP="00FB29A3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Created</w:t>
      </w:r>
      <w:r w:rsidR="00907501" w:rsidRPr="0044025C">
        <w:rPr>
          <w:sz w:val="21"/>
          <w:szCs w:val="21"/>
        </w:rPr>
        <w:t xml:space="preserve"> a</w:t>
      </w:r>
      <w:r w:rsidRPr="0044025C">
        <w:rPr>
          <w:sz w:val="21"/>
          <w:szCs w:val="21"/>
        </w:rPr>
        <w:t xml:space="preserve"> personal portfolio and a dessert recipes webpage using HTML and CSS. Modified existing webpages using CSS for better styling.</w:t>
      </w:r>
    </w:p>
    <w:p w14:paraId="17477178" w14:textId="77777777" w:rsidR="009C5B35" w:rsidRPr="0044025C" w:rsidRDefault="009C5B35" w:rsidP="009C5B35">
      <w:pPr>
        <w:rPr>
          <w:sz w:val="21"/>
          <w:szCs w:val="21"/>
        </w:rPr>
      </w:pPr>
      <w:r w:rsidRPr="0044025C">
        <w:rPr>
          <w:b/>
          <w:bCs/>
          <w:sz w:val="21"/>
          <w:szCs w:val="21"/>
        </w:rPr>
        <w:t>Student Researcher at University of Utah</w:t>
      </w:r>
    </w:p>
    <w:p w14:paraId="7FECCBEE" w14:textId="3CC61CB0" w:rsidR="009C5B35" w:rsidRPr="0044025C" w:rsidRDefault="009C5B35" w:rsidP="009C5B35">
      <w:pPr>
        <w:rPr>
          <w:sz w:val="21"/>
          <w:szCs w:val="21"/>
        </w:rPr>
      </w:pPr>
      <w:r w:rsidRPr="0044025C">
        <w:rPr>
          <w:sz w:val="21"/>
          <w:szCs w:val="21"/>
        </w:rPr>
        <w:t>June 2022 – August 2022</w:t>
      </w:r>
    </w:p>
    <w:p w14:paraId="58D100F0" w14:textId="651DDE36" w:rsidR="00542713" w:rsidRPr="0044025C" w:rsidRDefault="009C5B35" w:rsidP="00542713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Achieved optimization of the kinetics of a chlorination reaction of cerium oxide to reuse nuclear waste as nuclear fuel in 8 weeks. </w:t>
      </w:r>
    </w:p>
    <w:p w14:paraId="0ABBCA23" w14:textId="2CCCA9B7" w:rsidR="00ED7A14" w:rsidRPr="0044025C" w:rsidRDefault="009C5B35" w:rsidP="00542713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Co-authored </w:t>
      </w:r>
      <w:r w:rsidR="00804BCD" w:rsidRPr="0044025C">
        <w:rPr>
          <w:sz w:val="21"/>
          <w:szCs w:val="21"/>
        </w:rPr>
        <w:t xml:space="preserve">a </w:t>
      </w:r>
      <w:r w:rsidRPr="0044025C">
        <w:rPr>
          <w:sz w:val="21"/>
          <w:szCs w:val="21"/>
        </w:rPr>
        <w:t xml:space="preserve">scientific paper in Springer journals. </w:t>
      </w:r>
    </w:p>
    <w:p w14:paraId="07068136" w14:textId="1C764743" w:rsidR="00C44156" w:rsidRPr="0044025C" w:rsidRDefault="005C341A" w:rsidP="005C341A">
      <w:pPr>
        <w:pStyle w:val="Heading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4025C">
        <w:rPr>
          <w:rFonts w:ascii="Times New Roman" w:hAnsi="Times New Roman" w:cs="Times New Roman"/>
          <w:sz w:val="24"/>
          <w:szCs w:val="24"/>
        </w:rPr>
        <w:t>Experience</w:t>
      </w:r>
    </w:p>
    <w:p w14:paraId="0334C398" w14:textId="77777777" w:rsidR="005C341A" w:rsidRPr="0044025C" w:rsidRDefault="005C341A" w:rsidP="005C341A">
      <w:pPr>
        <w:rPr>
          <w:b/>
          <w:bCs/>
          <w:sz w:val="21"/>
          <w:szCs w:val="21"/>
        </w:rPr>
      </w:pPr>
      <w:r w:rsidRPr="0044025C">
        <w:rPr>
          <w:b/>
          <w:bCs/>
          <w:sz w:val="21"/>
          <w:szCs w:val="21"/>
        </w:rPr>
        <w:t>Computer Programming using Java:</w:t>
      </w:r>
    </w:p>
    <w:p w14:paraId="1A403F57" w14:textId="2F04FF48" w:rsidR="005C341A" w:rsidRPr="0044025C" w:rsidRDefault="005C341A" w:rsidP="005C341A">
      <w:pPr>
        <w:rPr>
          <w:sz w:val="21"/>
          <w:szCs w:val="21"/>
        </w:rPr>
      </w:pPr>
      <w:r w:rsidRPr="0044025C">
        <w:rPr>
          <w:sz w:val="21"/>
          <w:szCs w:val="21"/>
        </w:rPr>
        <w:t>Independently built data structures from scratch including lists, trees, graphs, deques, stacks, and linked lists. Implemented backend in projects to improve matches in search engines, code</w:t>
      </w:r>
      <w:r w:rsidR="00266475" w:rsidRPr="0044025C">
        <w:rPr>
          <w:sz w:val="21"/>
          <w:szCs w:val="21"/>
        </w:rPr>
        <w:t>d</w:t>
      </w:r>
      <w:r w:rsidRPr="0044025C">
        <w:rPr>
          <w:sz w:val="21"/>
          <w:szCs w:val="21"/>
        </w:rPr>
        <w:t xml:space="preserve"> a regular and “evil” hangman game. </w:t>
      </w:r>
    </w:p>
    <w:p w14:paraId="2DCAAB06" w14:textId="77777777" w:rsidR="005C341A" w:rsidRPr="0044025C" w:rsidRDefault="005C341A" w:rsidP="005C341A">
      <w:pPr>
        <w:rPr>
          <w:sz w:val="21"/>
          <w:szCs w:val="21"/>
        </w:rPr>
      </w:pPr>
    </w:p>
    <w:p w14:paraId="530FDB6C" w14:textId="77777777" w:rsidR="005C341A" w:rsidRPr="0044025C" w:rsidRDefault="005C341A" w:rsidP="005C341A">
      <w:pPr>
        <w:rPr>
          <w:sz w:val="21"/>
          <w:szCs w:val="21"/>
        </w:rPr>
      </w:pPr>
      <w:r w:rsidRPr="0044025C">
        <w:rPr>
          <w:b/>
          <w:bCs/>
          <w:sz w:val="21"/>
          <w:szCs w:val="21"/>
        </w:rPr>
        <w:t xml:space="preserve">Functional Programming using </w:t>
      </w:r>
      <w:proofErr w:type="spellStart"/>
      <w:r w:rsidRPr="0044025C">
        <w:rPr>
          <w:b/>
          <w:bCs/>
          <w:sz w:val="21"/>
          <w:szCs w:val="21"/>
        </w:rPr>
        <w:t>OCaml</w:t>
      </w:r>
      <w:proofErr w:type="spellEnd"/>
      <w:r w:rsidRPr="0044025C">
        <w:rPr>
          <w:b/>
          <w:bCs/>
          <w:sz w:val="21"/>
          <w:szCs w:val="21"/>
        </w:rPr>
        <w:t xml:space="preserve"> and Haskell</w:t>
      </w:r>
      <w:r w:rsidRPr="0044025C">
        <w:rPr>
          <w:sz w:val="21"/>
          <w:szCs w:val="21"/>
        </w:rPr>
        <w:t>:</w:t>
      </w:r>
    </w:p>
    <w:p w14:paraId="22619AB3" w14:textId="77777777" w:rsidR="005C341A" w:rsidRPr="0044025C" w:rsidRDefault="005C341A" w:rsidP="005C341A">
      <w:pPr>
        <w:rPr>
          <w:sz w:val="21"/>
          <w:szCs w:val="21"/>
        </w:rPr>
      </w:pPr>
      <w:r w:rsidRPr="0044025C">
        <w:rPr>
          <w:sz w:val="21"/>
          <w:szCs w:val="21"/>
        </w:rPr>
        <w:t xml:space="preserve">Executed higher order functions and procedures, conditionals, recursion and looping, compound data, functional programming, object-oriented programming, pattern matching, lazy evaluations, lexical scoping in </w:t>
      </w:r>
      <w:proofErr w:type="spellStart"/>
      <w:r w:rsidRPr="0044025C">
        <w:rPr>
          <w:sz w:val="21"/>
          <w:szCs w:val="21"/>
        </w:rPr>
        <w:t>OCaml</w:t>
      </w:r>
      <w:proofErr w:type="spellEnd"/>
      <w:r w:rsidRPr="0044025C">
        <w:rPr>
          <w:sz w:val="21"/>
          <w:szCs w:val="21"/>
        </w:rPr>
        <w:t xml:space="preserve"> and Haskell to construct and analyze programs. </w:t>
      </w:r>
    </w:p>
    <w:p w14:paraId="267575CB" w14:textId="77777777" w:rsidR="005C341A" w:rsidRPr="0044025C" w:rsidRDefault="005C341A">
      <w:pPr>
        <w:pStyle w:val="Heading1"/>
        <w:rPr>
          <w:rFonts w:ascii="Times New Roman" w:hAnsi="Times New Roman" w:cs="Times New Roman"/>
          <w:sz w:val="21"/>
          <w:szCs w:val="21"/>
        </w:rPr>
      </w:pPr>
    </w:p>
    <w:p w14:paraId="4D399790" w14:textId="5294142F" w:rsidR="00720BC7" w:rsidRPr="0044025C" w:rsidRDefault="004E42B5" w:rsidP="00D57B85">
      <w:pPr>
        <w:pStyle w:val="Heading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4025C">
        <w:rPr>
          <w:rFonts w:ascii="Times New Roman" w:hAnsi="Times New Roman" w:cs="Times New Roman"/>
          <w:sz w:val="24"/>
          <w:szCs w:val="24"/>
        </w:rPr>
        <w:t>Publications</w:t>
      </w:r>
    </w:p>
    <w:p w14:paraId="794F206F" w14:textId="0D614A37" w:rsidR="00720BC7" w:rsidRPr="0044025C" w:rsidRDefault="00720BC7" w:rsidP="00D57B85">
      <w:pPr>
        <w:spacing w:after="0" w:line="272" w:lineRule="exact"/>
        <w:rPr>
          <w:sz w:val="21"/>
          <w:szCs w:val="21"/>
        </w:rPr>
      </w:pPr>
      <w:r w:rsidRPr="0044025C">
        <w:rPr>
          <w:sz w:val="21"/>
          <w:szCs w:val="21"/>
        </w:rPr>
        <w:t xml:space="preserve">Chamberlain, J., </w:t>
      </w:r>
      <w:r w:rsidRPr="0044025C">
        <w:rPr>
          <w:b/>
          <w:bCs/>
          <w:sz w:val="21"/>
          <w:szCs w:val="21"/>
        </w:rPr>
        <w:t xml:space="preserve">Taunque, A. </w:t>
      </w:r>
      <w:r w:rsidRPr="0044025C">
        <w:rPr>
          <w:sz w:val="21"/>
          <w:szCs w:val="21"/>
        </w:rPr>
        <w:t xml:space="preserve">and Simpson, </w:t>
      </w:r>
      <w:proofErr w:type="spellStart"/>
      <w:r w:rsidRPr="0044025C">
        <w:rPr>
          <w:sz w:val="21"/>
          <w:szCs w:val="21"/>
        </w:rPr>
        <w:t>M.F</w:t>
      </w:r>
      <w:proofErr w:type="spellEnd"/>
      <w:r w:rsidRPr="0044025C">
        <w:rPr>
          <w:sz w:val="21"/>
          <w:szCs w:val="21"/>
        </w:rPr>
        <w:t xml:space="preserve">. (2023) </w:t>
      </w:r>
      <w:r w:rsidRPr="0044025C">
        <w:rPr>
          <w:i/>
          <w:iCs/>
          <w:sz w:val="21"/>
          <w:szCs w:val="21"/>
        </w:rPr>
        <w:t xml:space="preserve">Time dependent chlorination of </w:t>
      </w:r>
      <w:proofErr w:type="spellStart"/>
      <w:r w:rsidRPr="0044025C">
        <w:rPr>
          <w:i/>
          <w:iCs/>
          <w:sz w:val="21"/>
          <w:szCs w:val="21"/>
        </w:rPr>
        <w:t>CEO2</w:t>
      </w:r>
      <w:proofErr w:type="spellEnd"/>
      <w:r w:rsidRPr="0044025C">
        <w:rPr>
          <w:i/>
          <w:iCs/>
          <w:sz w:val="21"/>
          <w:szCs w:val="21"/>
        </w:rPr>
        <w:t xml:space="preserve">, </w:t>
      </w:r>
      <w:proofErr w:type="spellStart"/>
      <w:r w:rsidRPr="0044025C">
        <w:rPr>
          <w:i/>
          <w:iCs/>
          <w:sz w:val="21"/>
          <w:szCs w:val="21"/>
        </w:rPr>
        <w:t>La2O3</w:t>
      </w:r>
      <w:proofErr w:type="spellEnd"/>
      <w:r w:rsidRPr="0044025C">
        <w:rPr>
          <w:i/>
          <w:iCs/>
          <w:sz w:val="21"/>
          <w:szCs w:val="21"/>
        </w:rPr>
        <w:t xml:space="preserve"> and </w:t>
      </w:r>
      <w:proofErr w:type="spellStart"/>
      <w:r w:rsidRPr="0044025C">
        <w:rPr>
          <w:i/>
          <w:iCs/>
          <w:sz w:val="21"/>
          <w:szCs w:val="21"/>
        </w:rPr>
        <w:t>ND2O3</w:t>
      </w:r>
      <w:proofErr w:type="spellEnd"/>
      <w:r w:rsidRPr="0044025C">
        <w:rPr>
          <w:i/>
          <w:iCs/>
          <w:sz w:val="21"/>
          <w:szCs w:val="21"/>
        </w:rPr>
        <w:t xml:space="preserve"> by </w:t>
      </w:r>
      <w:proofErr w:type="spellStart"/>
      <w:r w:rsidRPr="0044025C">
        <w:rPr>
          <w:i/>
          <w:iCs/>
          <w:sz w:val="21"/>
          <w:szCs w:val="21"/>
        </w:rPr>
        <w:t>Zrcl4</w:t>
      </w:r>
      <w:proofErr w:type="spellEnd"/>
      <w:r w:rsidRPr="0044025C">
        <w:rPr>
          <w:i/>
          <w:iCs/>
          <w:sz w:val="21"/>
          <w:szCs w:val="21"/>
        </w:rPr>
        <w:t xml:space="preserve"> dissolved in eutectic LiCl–</w:t>
      </w:r>
      <w:proofErr w:type="spellStart"/>
      <w:r w:rsidRPr="0044025C">
        <w:rPr>
          <w:i/>
          <w:iCs/>
          <w:sz w:val="21"/>
          <w:szCs w:val="21"/>
        </w:rPr>
        <w:t>KCL</w:t>
      </w:r>
      <w:proofErr w:type="spellEnd"/>
      <w:r w:rsidRPr="0044025C">
        <w:rPr>
          <w:i/>
          <w:iCs/>
          <w:sz w:val="21"/>
          <w:szCs w:val="21"/>
        </w:rPr>
        <w:t xml:space="preserve"> - Journal of radioanalytical and nuclear chemistry</w:t>
      </w:r>
      <w:r w:rsidRPr="0044025C">
        <w:rPr>
          <w:sz w:val="21"/>
          <w:szCs w:val="21"/>
        </w:rPr>
        <w:t xml:space="preserve">, </w:t>
      </w:r>
      <w:r w:rsidRPr="0044025C">
        <w:rPr>
          <w:i/>
          <w:iCs/>
          <w:sz w:val="21"/>
          <w:szCs w:val="21"/>
        </w:rPr>
        <w:t>SpringerLink</w:t>
      </w:r>
      <w:r w:rsidRPr="0044025C">
        <w:rPr>
          <w:sz w:val="21"/>
          <w:szCs w:val="21"/>
        </w:rPr>
        <w:t xml:space="preserve">. Available at: </w:t>
      </w:r>
      <w:hyperlink r:id="rId9" w:history="1">
        <w:r w:rsidRPr="0044025C">
          <w:rPr>
            <w:rStyle w:val="Hyperlink"/>
            <w:sz w:val="21"/>
            <w:szCs w:val="21"/>
          </w:rPr>
          <w:t>https://</w:t>
        </w:r>
        <w:proofErr w:type="spellStart"/>
        <w:r w:rsidRPr="0044025C">
          <w:rPr>
            <w:rStyle w:val="Hyperlink"/>
            <w:sz w:val="21"/>
            <w:szCs w:val="21"/>
          </w:rPr>
          <w:t>link.springer.com</w:t>
        </w:r>
        <w:proofErr w:type="spellEnd"/>
        <w:r w:rsidRPr="0044025C">
          <w:rPr>
            <w:rStyle w:val="Hyperlink"/>
            <w:sz w:val="21"/>
            <w:szCs w:val="21"/>
          </w:rPr>
          <w:t>/article/10.1007/</w:t>
        </w:r>
        <w:proofErr w:type="spellStart"/>
        <w:r w:rsidRPr="0044025C">
          <w:rPr>
            <w:rStyle w:val="Hyperlink"/>
            <w:sz w:val="21"/>
            <w:szCs w:val="21"/>
          </w:rPr>
          <w:t>s10967</w:t>
        </w:r>
        <w:proofErr w:type="spellEnd"/>
        <w:r w:rsidRPr="0044025C">
          <w:rPr>
            <w:rStyle w:val="Hyperlink"/>
            <w:sz w:val="21"/>
            <w:szCs w:val="21"/>
          </w:rPr>
          <w:t>-023-08879-4</w:t>
        </w:r>
      </w:hyperlink>
      <w:r w:rsidRPr="0044025C">
        <w:rPr>
          <w:sz w:val="21"/>
          <w:szCs w:val="21"/>
        </w:rPr>
        <w:t xml:space="preserve"> (Accessed: 29 July 2023). </w:t>
      </w:r>
    </w:p>
    <w:p w14:paraId="69B8DBAF" w14:textId="36F03C18" w:rsidR="00650872" w:rsidRPr="004E42B5" w:rsidRDefault="00650872" w:rsidP="0044025C">
      <w:pPr>
        <w:spacing w:line="272" w:lineRule="exact"/>
        <w:rPr>
          <w:rStyle w:val="Hyperlink"/>
          <w:rFonts w:ascii="Times New Roman" w:hAnsi="Times New Roman" w:cs="Times New Roman"/>
        </w:rPr>
      </w:pPr>
    </w:p>
    <w:p w14:paraId="1AF82A8A" w14:textId="0F6C2B4F" w:rsidR="004E42B5" w:rsidRPr="0044025C" w:rsidRDefault="004E42B5" w:rsidP="004E42B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025C">
        <w:rPr>
          <w:rFonts w:ascii="Times New Roman" w:hAnsi="Times New Roman" w:cs="Times New Roman"/>
          <w:sz w:val="24"/>
          <w:szCs w:val="24"/>
        </w:rPr>
        <w:t>Activities</w:t>
      </w:r>
    </w:p>
    <w:p w14:paraId="4F508CA6" w14:textId="77777777" w:rsidR="004E42B5" w:rsidRPr="0044025C" w:rsidRDefault="004E42B5" w:rsidP="004E42B5">
      <w:pPr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Played basketball for India at international level for the FIBA Asia Cup, emerged Division B winners</w:t>
      </w:r>
    </w:p>
    <w:p w14:paraId="60309385" w14:textId="77777777" w:rsidR="004E42B5" w:rsidRPr="0044025C" w:rsidRDefault="004E42B5" w:rsidP="004E42B5">
      <w:pPr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 xml:space="preserve">Featured in more than 50 newspaper articles for achievements in sports </w:t>
      </w:r>
    </w:p>
    <w:p w14:paraId="67DF5E61" w14:textId="6E15C292" w:rsidR="004E42B5" w:rsidRPr="0044025C" w:rsidRDefault="004E42B5" w:rsidP="004E42B5">
      <w:pPr>
        <w:numPr>
          <w:ilvl w:val="0"/>
          <w:numId w:val="18"/>
        </w:numPr>
        <w:rPr>
          <w:sz w:val="21"/>
          <w:szCs w:val="21"/>
        </w:rPr>
      </w:pPr>
      <w:r w:rsidRPr="0044025C">
        <w:rPr>
          <w:sz w:val="21"/>
          <w:szCs w:val="21"/>
        </w:rPr>
        <w:t>Earned the prestigious Davis Scholarship reserved for top ten students</w:t>
      </w:r>
    </w:p>
    <w:sectPr w:rsidR="004E42B5" w:rsidRPr="0044025C">
      <w:headerReference w:type="default" r:id="rId10"/>
      <w:footerReference w:type="defaul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463A" w14:textId="77777777" w:rsidR="00282ED7" w:rsidRDefault="00282ED7">
      <w:pPr>
        <w:spacing w:after="0" w:line="240" w:lineRule="auto"/>
      </w:pPr>
      <w:r>
        <w:separator/>
      </w:r>
    </w:p>
  </w:endnote>
  <w:endnote w:type="continuationSeparator" w:id="0">
    <w:p w14:paraId="31F8B327" w14:textId="77777777" w:rsidR="00282ED7" w:rsidRDefault="0028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A73C7" w14:textId="77777777" w:rsidR="00DE1E0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38B8" w14:textId="77777777" w:rsidR="00282ED7" w:rsidRDefault="00282ED7">
      <w:pPr>
        <w:spacing w:after="0" w:line="240" w:lineRule="auto"/>
      </w:pPr>
      <w:r>
        <w:separator/>
      </w:r>
    </w:p>
  </w:footnote>
  <w:footnote w:type="continuationSeparator" w:id="0">
    <w:p w14:paraId="74D54259" w14:textId="77777777" w:rsidR="00282ED7" w:rsidRDefault="0028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016" w14:textId="77777777" w:rsidR="00DE1E07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EC203F" wp14:editId="159DF78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4FC85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63AC4"/>
    <w:multiLevelType w:val="hybridMultilevel"/>
    <w:tmpl w:val="A6082B90"/>
    <w:lvl w:ilvl="0" w:tplc="FDDC65CC">
      <w:start w:val="609"/>
      <w:numFmt w:val="bullet"/>
      <w:lvlText w:val="-"/>
      <w:lvlJc w:val="left"/>
      <w:pPr>
        <w:ind w:left="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0AE34CC0"/>
    <w:multiLevelType w:val="hybridMultilevel"/>
    <w:tmpl w:val="964205D0"/>
    <w:lvl w:ilvl="0" w:tplc="B99C1AE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945FF"/>
    <w:multiLevelType w:val="hybridMultilevel"/>
    <w:tmpl w:val="8526722A"/>
    <w:lvl w:ilvl="0" w:tplc="A81CC46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410FA"/>
    <w:multiLevelType w:val="hybridMultilevel"/>
    <w:tmpl w:val="750A5D36"/>
    <w:lvl w:ilvl="0" w:tplc="9300D7F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664BF"/>
    <w:multiLevelType w:val="hybridMultilevel"/>
    <w:tmpl w:val="7D582F48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396801AC"/>
    <w:multiLevelType w:val="hybridMultilevel"/>
    <w:tmpl w:val="A1E4338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20B3E"/>
    <w:multiLevelType w:val="hybridMultilevel"/>
    <w:tmpl w:val="DD70B1F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17C66"/>
    <w:multiLevelType w:val="hybridMultilevel"/>
    <w:tmpl w:val="554A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4466">
    <w:abstractNumId w:val="9"/>
  </w:num>
  <w:num w:numId="2" w16cid:durableId="2055537270">
    <w:abstractNumId w:val="7"/>
  </w:num>
  <w:num w:numId="3" w16cid:durableId="2111318064">
    <w:abstractNumId w:val="6"/>
  </w:num>
  <w:num w:numId="4" w16cid:durableId="939412727">
    <w:abstractNumId w:val="5"/>
  </w:num>
  <w:num w:numId="5" w16cid:durableId="1996686272">
    <w:abstractNumId w:val="4"/>
  </w:num>
  <w:num w:numId="6" w16cid:durableId="2077703275">
    <w:abstractNumId w:val="8"/>
  </w:num>
  <w:num w:numId="7" w16cid:durableId="2021926566">
    <w:abstractNumId w:val="3"/>
  </w:num>
  <w:num w:numId="8" w16cid:durableId="97604262">
    <w:abstractNumId w:val="2"/>
  </w:num>
  <w:num w:numId="9" w16cid:durableId="460734645">
    <w:abstractNumId w:val="1"/>
  </w:num>
  <w:num w:numId="10" w16cid:durableId="1466777919">
    <w:abstractNumId w:val="0"/>
  </w:num>
  <w:num w:numId="11" w16cid:durableId="1514108640">
    <w:abstractNumId w:val="17"/>
  </w:num>
  <w:num w:numId="12" w16cid:durableId="910504685">
    <w:abstractNumId w:val="14"/>
  </w:num>
  <w:num w:numId="13" w16cid:durableId="1077746204">
    <w:abstractNumId w:val="12"/>
  </w:num>
  <w:num w:numId="14" w16cid:durableId="1822189016">
    <w:abstractNumId w:val="13"/>
  </w:num>
  <w:num w:numId="15" w16cid:durableId="888420140">
    <w:abstractNumId w:val="16"/>
  </w:num>
  <w:num w:numId="16" w16cid:durableId="1149981227">
    <w:abstractNumId w:val="15"/>
  </w:num>
  <w:num w:numId="17" w16cid:durableId="1657495147">
    <w:abstractNumId w:val="10"/>
  </w:num>
  <w:num w:numId="18" w16cid:durableId="487403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E"/>
    <w:rsid w:val="000959A2"/>
    <w:rsid w:val="000E28AC"/>
    <w:rsid w:val="00103D06"/>
    <w:rsid w:val="00115470"/>
    <w:rsid w:val="001A105E"/>
    <w:rsid w:val="001C711A"/>
    <w:rsid w:val="001D077E"/>
    <w:rsid w:val="00266475"/>
    <w:rsid w:val="00270A6E"/>
    <w:rsid w:val="00282ED7"/>
    <w:rsid w:val="00397947"/>
    <w:rsid w:val="003F496F"/>
    <w:rsid w:val="003F4F3F"/>
    <w:rsid w:val="0044025C"/>
    <w:rsid w:val="00467356"/>
    <w:rsid w:val="004A0F29"/>
    <w:rsid w:val="004E42B5"/>
    <w:rsid w:val="00525840"/>
    <w:rsid w:val="00542713"/>
    <w:rsid w:val="00585A04"/>
    <w:rsid w:val="005C341A"/>
    <w:rsid w:val="005E5517"/>
    <w:rsid w:val="00650872"/>
    <w:rsid w:val="006C2614"/>
    <w:rsid w:val="006C5A1B"/>
    <w:rsid w:val="00720BC7"/>
    <w:rsid w:val="007D3C5E"/>
    <w:rsid w:val="007E6E2E"/>
    <w:rsid w:val="00803AF5"/>
    <w:rsid w:val="00804BCD"/>
    <w:rsid w:val="008E6BB7"/>
    <w:rsid w:val="00907501"/>
    <w:rsid w:val="009B51D3"/>
    <w:rsid w:val="009C5B35"/>
    <w:rsid w:val="009F5DC7"/>
    <w:rsid w:val="00A673CD"/>
    <w:rsid w:val="00A95BA4"/>
    <w:rsid w:val="00AD1407"/>
    <w:rsid w:val="00BA1AC5"/>
    <w:rsid w:val="00BB038F"/>
    <w:rsid w:val="00C05C5F"/>
    <w:rsid w:val="00C44156"/>
    <w:rsid w:val="00CB18A0"/>
    <w:rsid w:val="00D477FF"/>
    <w:rsid w:val="00D57B85"/>
    <w:rsid w:val="00DE1E07"/>
    <w:rsid w:val="00DE3212"/>
    <w:rsid w:val="00EB0A1F"/>
    <w:rsid w:val="00EC6A0B"/>
    <w:rsid w:val="00ED7A14"/>
    <w:rsid w:val="00F22390"/>
    <w:rsid w:val="00F32ACE"/>
    <w:rsid w:val="00F930A5"/>
    <w:rsid w:val="00FB29A3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A430D"/>
  <w15:chartTrackingRefBased/>
  <w15:docId w15:val="{6C5C9C3A-F330-4B41-87D7-DBAE1117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uiPriority w:val="99"/>
    <w:unhideWhenUsed/>
    <w:rsid w:val="0065087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A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4F3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uth14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taunque@calte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0967-023-08879-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aunque/Library/Containers/com.microsoft.Word/Data/Library/Application%20Support/Microsoft/Office/16.0/DTS/Search/%7bC8794D71-93F2-4B49-9DC4-3243724E61F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7BC7CCE5DE3345945C1AEF79141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44DB-3AE5-AF4B-B76A-A0231DE5506D}"/>
      </w:docPartPr>
      <w:docPartBody>
        <w:p w:rsidR="00C46087" w:rsidRDefault="002B538C" w:rsidP="002B538C">
          <w:pPr>
            <w:pStyle w:val="247BC7CCE5DE3345945C1AEF791410A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81"/>
    <w:rsid w:val="00152981"/>
    <w:rsid w:val="002B538C"/>
    <w:rsid w:val="00614070"/>
    <w:rsid w:val="00731867"/>
    <w:rsid w:val="00743BD8"/>
    <w:rsid w:val="00C46087"/>
    <w:rsid w:val="00C817AA"/>
    <w:rsid w:val="00DB5DE1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BC7CCE5DE3345945C1AEF791410AB">
    <w:name w:val="247BC7CCE5DE3345945C1AEF791410AB"/>
    <w:rsid w:val="002B5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{C8794D71-93F2-4B49-9DC4-3243724E61F2}tf10002079.dotx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Kaur Taunque</dc:creator>
  <cp:keywords/>
  <dc:description/>
  <cp:lastModifiedBy>Taunque, Asmat Kaur (Asmat)</cp:lastModifiedBy>
  <cp:revision>2</cp:revision>
  <cp:lastPrinted>2023-07-25T16:34:00Z</cp:lastPrinted>
  <dcterms:created xsi:type="dcterms:W3CDTF">2023-08-24T11:13:00Z</dcterms:created>
  <dcterms:modified xsi:type="dcterms:W3CDTF">2023-08-24T11:13:00Z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